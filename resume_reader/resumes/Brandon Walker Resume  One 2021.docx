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Pr="00E01B12" w:rsidRDefault="00532486" w:rsidP="00284225">
      <w:pPr>
        <w:spacing w:after="0"/>
        <w:rPr>
          <w:rFonts w:cstheme="minorHAnsi"/>
          <w:b/>
          <w:caps/>
          <w:sz w:val="32"/>
          <w:szCs w:val="32"/>
        </w:rPr>
      </w:pPr>
      <w:sdt>
        <w:sdtPr>
          <w:rPr>
            <w:rFonts w:cstheme="minorHAnsi"/>
            <w:b/>
            <w:caps/>
            <w:sz w:val="32"/>
            <w:szCs w:val="32"/>
          </w:rPr>
          <w:alias w:val="Enter your name:"/>
          <w:tag w:val=""/>
          <w:id w:val="-328297061"/>
          <w:placeholder>
            <w:docPart w:val="3783C2117F394A89924DAC058818A63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8034F3">
            <w:rPr>
              <w:rFonts w:cstheme="minorHAnsi"/>
              <w:b/>
              <w:caps/>
              <w:sz w:val="32"/>
              <w:szCs w:val="32"/>
            </w:rPr>
            <w:t>BRANDON WALKER</w:t>
          </w:r>
        </w:sdtContent>
      </w:sdt>
    </w:p>
    <w:p w:rsidR="00CB7EEB" w:rsidRDefault="008034F3" w:rsidP="00284225">
      <w:pPr>
        <w:spacing w:after="0"/>
        <w:rPr>
          <w:rFonts w:cstheme="minorHAnsi"/>
        </w:rPr>
      </w:pPr>
      <w:r w:rsidRPr="00AF69B1">
        <w:rPr>
          <w:rFonts w:cstheme="minorHAnsi"/>
        </w:rPr>
        <w:t>Georgina, ON</w:t>
      </w:r>
      <w:r w:rsidR="00556680">
        <w:rPr>
          <w:rFonts w:cstheme="minorHAnsi"/>
        </w:rPr>
        <w:t xml:space="preserve"> </w:t>
      </w:r>
    </w:p>
    <w:p w:rsidR="00CB7EEB" w:rsidRPr="009E4E35" w:rsidRDefault="003F4A75" w:rsidP="00284225">
      <w:pPr>
        <w:spacing w:after="0"/>
        <w:rPr>
          <w:rFonts w:cstheme="minorHAnsi"/>
          <w:u w:val="single"/>
        </w:rPr>
      </w:pPr>
      <w:bookmarkStart w:id="0" w:name="_GoBack"/>
      <w:r w:rsidRPr="009E4E35">
        <w:rPr>
          <w:u w:val="single"/>
        </w:rPr>
        <w:t>Walkerbrandon041@gmail.com</w:t>
      </w:r>
    </w:p>
    <w:bookmarkEnd w:id="0"/>
    <w:p w:rsidR="008034F3" w:rsidRPr="00AF69B1" w:rsidRDefault="008034F3" w:rsidP="00284225">
      <w:pPr>
        <w:spacing w:after="0"/>
        <w:rPr>
          <w:rFonts w:cstheme="minorHAnsi"/>
          <w:b/>
        </w:rPr>
      </w:pPr>
      <w:r w:rsidRPr="00AF69B1">
        <w:rPr>
          <w:rFonts w:cstheme="minorHAnsi"/>
          <w:b/>
        </w:rPr>
        <w:t>(437) 488-9026</w:t>
      </w:r>
    </w:p>
    <w:p w:rsidR="00375B62" w:rsidRPr="00AF69B1" w:rsidRDefault="00375B62" w:rsidP="00284225">
      <w:pPr>
        <w:spacing w:after="0"/>
        <w:rPr>
          <w:rFonts w:cstheme="minorHAnsi"/>
          <w:b/>
        </w:rPr>
      </w:pPr>
    </w:p>
    <w:p w:rsidR="00375B62" w:rsidRPr="00AF69B1" w:rsidRDefault="00375B62" w:rsidP="00284225">
      <w:pPr>
        <w:spacing w:after="0"/>
        <w:rPr>
          <w:rFonts w:cstheme="minorHAnsi"/>
          <w:b/>
        </w:rPr>
      </w:pPr>
      <w:r w:rsidRPr="00AF69B1">
        <w:rPr>
          <w:rFonts w:cstheme="minorHAnsi"/>
          <w:b/>
        </w:rPr>
        <w:t xml:space="preserve">OBJECTIVE:   Seeking </w:t>
      </w:r>
      <w:r w:rsidR="009C2730">
        <w:rPr>
          <w:rFonts w:cstheme="minorHAnsi"/>
          <w:b/>
        </w:rPr>
        <w:t>Full Time Employment.</w:t>
      </w:r>
    </w:p>
    <w:p w:rsidR="00E01B12" w:rsidRPr="00AF69B1" w:rsidRDefault="003F4A75" w:rsidP="003F4A75">
      <w:pPr>
        <w:tabs>
          <w:tab w:val="left" w:pos="35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:rsidR="00CC1046" w:rsidRPr="00AF69B1" w:rsidRDefault="00CC1046" w:rsidP="00E01B12">
      <w:pPr>
        <w:pBdr>
          <w:top w:val="single" w:sz="4" w:space="1" w:color="auto"/>
          <w:bottom w:val="single" w:sz="4" w:space="1" w:color="auto"/>
        </w:pBdr>
        <w:spacing w:after="0"/>
        <w:rPr>
          <w:rFonts w:cstheme="minorHAnsi"/>
        </w:rPr>
      </w:pPr>
      <w:r w:rsidRPr="00AF69B1">
        <w:rPr>
          <w:rFonts w:cstheme="minorHAnsi"/>
          <w:b/>
        </w:rPr>
        <w:t>SKILLS AND ABILITIES</w:t>
      </w:r>
      <w:r w:rsidRPr="00AF69B1">
        <w:rPr>
          <w:rFonts w:cstheme="minorHAnsi"/>
        </w:rPr>
        <w:t>:</w:t>
      </w:r>
    </w:p>
    <w:p w:rsidR="00681524" w:rsidRDefault="0000283A" w:rsidP="00E01B12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 w:rsidRPr="00AF69B1">
        <w:rPr>
          <w:rFonts w:cstheme="minorHAnsi"/>
        </w:rPr>
        <w:t>Effective listener</w:t>
      </w:r>
      <w:r w:rsidR="00681524" w:rsidRPr="00AF69B1">
        <w:rPr>
          <w:rFonts w:cstheme="minorHAnsi"/>
        </w:rPr>
        <w:t xml:space="preserve">, ability to learn quickly and </w:t>
      </w:r>
      <w:r w:rsidRPr="00AF69B1">
        <w:rPr>
          <w:rFonts w:cstheme="minorHAnsi"/>
        </w:rPr>
        <w:t>follow directions</w:t>
      </w:r>
    </w:p>
    <w:p w:rsidR="00CB7EEB" w:rsidRPr="00AF69B1" w:rsidRDefault="00CB7EEB" w:rsidP="00E01B12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Outstanding work ethic, willing and able to work long hours </w:t>
      </w:r>
    </w:p>
    <w:p w:rsidR="00681524" w:rsidRPr="00AF69B1" w:rsidRDefault="008D2E5F" w:rsidP="00E01B12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 w:rsidRPr="00AF69B1">
        <w:rPr>
          <w:rFonts w:cstheme="minorHAnsi"/>
        </w:rPr>
        <w:t>Good</w:t>
      </w:r>
      <w:r w:rsidR="00681524" w:rsidRPr="00AF69B1">
        <w:rPr>
          <w:rFonts w:cstheme="minorHAnsi"/>
        </w:rPr>
        <w:t xml:space="preserve"> communication skills</w:t>
      </w:r>
      <w:r w:rsidR="00284225" w:rsidRPr="00AF69B1">
        <w:rPr>
          <w:rFonts w:cstheme="minorHAnsi"/>
        </w:rPr>
        <w:t xml:space="preserve"> with a</w:t>
      </w:r>
      <w:r w:rsidR="00681524" w:rsidRPr="00AF69B1">
        <w:rPr>
          <w:rFonts w:cstheme="minorHAnsi"/>
        </w:rPr>
        <w:t>bility to work independently and as part of a team</w:t>
      </w:r>
    </w:p>
    <w:p w:rsidR="008D2E5F" w:rsidRPr="00AF69B1" w:rsidRDefault="008D2E5F" w:rsidP="00E01B12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 w:rsidRPr="00AF69B1">
        <w:rPr>
          <w:rFonts w:cstheme="minorHAnsi"/>
        </w:rPr>
        <w:t>Experienced with a range of hand and power tools</w:t>
      </w:r>
    </w:p>
    <w:p w:rsidR="00681524" w:rsidRPr="00AF69B1" w:rsidRDefault="00681524" w:rsidP="00E01B12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 w:rsidRPr="00AF69B1">
        <w:rPr>
          <w:rFonts w:cstheme="minorHAnsi"/>
        </w:rPr>
        <w:t>Eager, willing to be trained and learn new skills</w:t>
      </w:r>
    </w:p>
    <w:p w:rsidR="0000283A" w:rsidRDefault="0000283A" w:rsidP="0000283A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 w:rsidRPr="00AF69B1">
        <w:rPr>
          <w:rFonts w:cstheme="minorHAnsi"/>
        </w:rPr>
        <w:t>Computer and tech savvy with strong understanding of cell phones and touch screen technology</w:t>
      </w:r>
    </w:p>
    <w:p w:rsidR="00CB7EEB" w:rsidRPr="00AF69B1" w:rsidRDefault="00CB7EEB" w:rsidP="0000283A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>Certifications in WHMIS/Working at Heights/First Aid</w:t>
      </w:r>
    </w:p>
    <w:p w:rsidR="00E01B12" w:rsidRPr="00AF69B1" w:rsidRDefault="00E01B12" w:rsidP="00E01B12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 w:rsidRPr="00AF69B1">
        <w:rPr>
          <w:rFonts w:cstheme="minorHAnsi"/>
        </w:rPr>
        <w:t>High School Graduate</w:t>
      </w:r>
    </w:p>
    <w:p w:rsidR="00CC1046" w:rsidRPr="00AF69B1" w:rsidRDefault="00CC1046" w:rsidP="00284225">
      <w:pPr>
        <w:spacing w:after="0"/>
        <w:rPr>
          <w:rFonts w:cstheme="minorHAnsi"/>
        </w:rPr>
      </w:pPr>
    </w:p>
    <w:p w:rsidR="00892FD3" w:rsidRPr="00AF69B1" w:rsidRDefault="00892FD3" w:rsidP="00E01B12">
      <w:pPr>
        <w:pBdr>
          <w:top w:val="single" w:sz="4" w:space="1" w:color="auto"/>
          <w:bottom w:val="single" w:sz="4" w:space="1" w:color="auto"/>
        </w:pBdr>
        <w:spacing w:after="0"/>
        <w:rPr>
          <w:rFonts w:cstheme="minorHAnsi"/>
          <w:b/>
        </w:rPr>
      </w:pPr>
      <w:r w:rsidRPr="00AF69B1">
        <w:rPr>
          <w:rFonts w:cstheme="minorHAnsi"/>
          <w:b/>
        </w:rPr>
        <w:t>WORK EXPERIENCE:</w:t>
      </w:r>
    </w:p>
    <w:p w:rsidR="009E4E35" w:rsidRDefault="009E4E35" w:rsidP="00556680">
      <w:pPr>
        <w:pStyle w:val="Heading4"/>
        <w:rPr>
          <w:rFonts w:asciiTheme="minorHAnsi" w:hAnsiTheme="minorHAnsi" w:cstheme="minorHAnsi"/>
          <w:b/>
          <w:i w:val="0"/>
        </w:rPr>
      </w:pPr>
      <w:r w:rsidRPr="00CB7EEB">
        <w:rPr>
          <w:rFonts w:asciiTheme="minorHAnsi" w:hAnsiTheme="minorHAnsi" w:cstheme="minorHAnsi"/>
          <w:i w:val="0"/>
          <w:u w:val="single"/>
        </w:rPr>
        <w:t>Trainee</w:t>
      </w:r>
    </w:p>
    <w:p w:rsidR="00556680" w:rsidRPr="00CB7EEB" w:rsidRDefault="00556680" w:rsidP="00556680">
      <w:pPr>
        <w:pStyle w:val="Heading4"/>
        <w:rPr>
          <w:rFonts w:asciiTheme="minorHAnsi" w:hAnsiTheme="minorHAnsi" w:cstheme="minorHAnsi"/>
          <w:i w:val="0"/>
        </w:rPr>
      </w:pPr>
      <w:r w:rsidRPr="00CB7EEB">
        <w:rPr>
          <w:rFonts w:asciiTheme="minorHAnsi" w:hAnsiTheme="minorHAnsi" w:cstheme="minorHAnsi"/>
          <w:b/>
          <w:i w:val="0"/>
        </w:rPr>
        <w:t>Blue Door Construct Program</w:t>
      </w:r>
      <w:r w:rsidRPr="00CB7EEB">
        <w:rPr>
          <w:rFonts w:asciiTheme="minorHAnsi" w:hAnsiTheme="minorHAnsi" w:cstheme="minorHAnsi"/>
          <w:i w:val="0"/>
        </w:rPr>
        <w:t>, Newmarket, ON, Oct 2020 – Present</w:t>
      </w:r>
    </w:p>
    <w:p w:rsidR="00556680" w:rsidRDefault="00556680" w:rsidP="00556680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 xml:space="preserve">Completed two week training and certification at </w:t>
      </w:r>
      <w:proofErr w:type="spellStart"/>
      <w:r>
        <w:rPr>
          <w:rFonts w:cstheme="minorHAnsi"/>
        </w:rPr>
        <w:t>L</w:t>
      </w:r>
      <w:r w:rsidR="009E4E35">
        <w:rPr>
          <w:rFonts w:cstheme="minorHAnsi"/>
        </w:rPr>
        <w:t>i</w:t>
      </w:r>
      <w:r>
        <w:rPr>
          <w:rFonts w:cstheme="minorHAnsi"/>
        </w:rPr>
        <w:t>UNA</w:t>
      </w:r>
      <w:proofErr w:type="spellEnd"/>
      <w:r>
        <w:rPr>
          <w:rFonts w:cstheme="minorHAnsi"/>
        </w:rPr>
        <w:t xml:space="preserve"> Training Centre</w:t>
      </w:r>
    </w:p>
    <w:p w:rsidR="00556680" w:rsidRDefault="00556680" w:rsidP="00556680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 w:rsidRPr="00556680">
        <w:rPr>
          <w:rFonts w:cstheme="minorHAnsi"/>
        </w:rPr>
        <w:t>Gained hands on experience and skills completing</w:t>
      </w:r>
      <w:r>
        <w:rPr>
          <w:rFonts w:cstheme="minorHAnsi"/>
        </w:rPr>
        <w:t xml:space="preserve"> range of project</w:t>
      </w:r>
      <w:r w:rsidR="00CB7EEB">
        <w:rPr>
          <w:rFonts w:cstheme="minorHAnsi"/>
        </w:rPr>
        <w:t>s</w:t>
      </w:r>
      <w:r>
        <w:rPr>
          <w:rFonts w:cstheme="minorHAnsi"/>
        </w:rPr>
        <w:t xml:space="preserve"> including construction of recycling/compost boxes, house painting and putting in flooring</w:t>
      </w:r>
    </w:p>
    <w:p w:rsidR="00556680" w:rsidRDefault="00556680" w:rsidP="00284225">
      <w:pPr>
        <w:spacing w:after="0"/>
        <w:rPr>
          <w:rFonts w:cstheme="minorHAnsi"/>
          <w:b/>
        </w:rPr>
      </w:pPr>
    </w:p>
    <w:p w:rsidR="009E4E35" w:rsidRDefault="009E4E35" w:rsidP="00284225">
      <w:pPr>
        <w:spacing w:after="0"/>
        <w:rPr>
          <w:rFonts w:cstheme="minorHAnsi"/>
          <w:b/>
        </w:rPr>
      </w:pPr>
      <w:r w:rsidRPr="00AF69B1">
        <w:rPr>
          <w:rFonts w:cstheme="minorHAnsi"/>
          <w:u w:val="single"/>
        </w:rPr>
        <w:t>Roofing</w:t>
      </w:r>
    </w:p>
    <w:p w:rsidR="00284225" w:rsidRPr="00AF69B1" w:rsidRDefault="008D2E5F" w:rsidP="00284225">
      <w:pPr>
        <w:spacing w:after="0"/>
        <w:rPr>
          <w:rFonts w:cstheme="minorHAnsi"/>
        </w:rPr>
      </w:pPr>
      <w:r w:rsidRPr="00AF69B1">
        <w:rPr>
          <w:rFonts w:cstheme="minorHAnsi"/>
          <w:b/>
        </w:rPr>
        <w:t>Eco-Tech Roofing</w:t>
      </w:r>
      <w:r w:rsidRPr="00AF69B1">
        <w:rPr>
          <w:rFonts w:cstheme="minorHAnsi"/>
        </w:rPr>
        <w:t>,</w:t>
      </w:r>
      <w:r w:rsidR="009E4E35">
        <w:rPr>
          <w:rFonts w:cstheme="minorHAnsi"/>
        </w:rPr>
        <w:t xml:space="preserve"> </w:t>
      </w:r>
      <w:r w:rsidRPr="00AF69B1">
        <w:rPr>
          <w:rFonts w:cstheme="minorHAnsi"/>
        </w:rPr>
        <w:t>Toronto, ON, Apr 2020</w:t>
      </w:r>
    </w:p>
    <w:p w:rsidR="008D2E5F" w:rsidRPr="00AF69B1" w:rsidRDefault="008D2E5F" w:rsidP="00AA4526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 w:rsidRPr="00AF69B1">
        <w:rPr>
          <w:rFonts w:cstheme="minorHAnsi"/>
        </w:rPr>
        <w:t>Worked as part of a team tearing off old roofing and shingling and installing new</w:t>
      </w:r>
    </w:p>
    <w:p w:rsidR="008D2E5F" w:rsidRPr="00AF69B1" w:rsidRDefault="00AA4526" w:rsidP="00AA4526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 w:rsidRPr="00AF69B1">
        <w:rPr>
          <w:rFonts w:cstheme="minorHAnsi"/>
        </w:rPr>
        <w:t>Worked long hours in all weather conditions</w:t>
      </w:r>
    </w:p>
    <w:p w:rsidR="00AA4526" w:rsidRDefault="00AA4526" w:rsidP="00AA4526">
      <w:pPr>
        <w:spacing w:after="0"/>
        <w:rPr>
          <w:rFonts w:cstheme="minorHAnsi"/>
        </w:rPr>
      </w:pPr>
    </w:p>
    <w:p w:rsidR="009E4E35" w:rsidRPr="00AF69B1" w:rsidRDefault="009E4E35" w:rsidP="00AA4526">
      <w:pPr>
        <w:spacing w:after="0"/>
        <w:rPr>
          <w:rFonts w:cstheme="minorHAnsi"/>
        </w:rPr>
      </w:pPr>
      <w:r w:rsidRPr="00AF69B1">
        <w:rPr>
          <w:rFonts w:cstheme="minorHAnsi"/>
          <w:u w:val="single"/>
        </w:rPr>
        <w:t>Snow Removal</w:t>
      </w:r>
    </w:p>
    <w:p w:rsidR="00AA4526" w:rsidRPr="00AF69B1" w:rsidRDefault="00AA4526" w:rsidP="00AA4526">
      <w:pPr>
        <w:spacing w:after="0"/>
        <w:rPr>
          <w:rFonts w:cstheme="minorHAnsi"/>
        </w:rPr>
      </w:pPr>
      <w:r w:rsidRPr="00AF69B1">
        <w:rPr>
          <w:rFonts w:cstheme="minorHAnsi"/>
          <w:b/>
        </w:rPr>
        <w:t>Energy Plus Snow Removal</w:t>
      </w:r>
      <w:r w:rsidRPr="00AF69B1">
        <w:rPr>
          <w:rFonts w:cstheme="minorHAnsi"/>
        </w:rPr>
        <w:t>,</w:t>
      </w:r>
      <w:r w:rsidR="00AF69B1">
        <w:rPr>
          <w:rFonts w:cstheme="minorHAnsi"/>
        </w:rPr>
        <w:t xml:space="preserve"> </w:t>
      </w:r>
      <w:r w:rsidRPr="00AF69B1">
        <w:rPr>
          <w:rFonts w:cstheme="minorHAnsi"/>
        </w:rPr>
        <w:t xml:space="preserve">Toronto, ON, </w:t>
      </w:r>
      <w:r w:rsidR="00AF69B1" w:rsidRPr="00AF69B1">
        <w:rPr>
          <w:rFonts w:cstheme="minorHAnsi"/>
        </w:rPr>
        <w:t>Winter 2017 - 2018</w:t>
      </w:r>
      <w:r w:rsidRPr="00AF69B1">
        <w:rPr>
          <w:rFonts w:cstheme="minorHAnsi"/>
        </w:rPr>
        <w:t>/</w:t>
      </w:r>
      <w:r w:rsidR="00AF69B1" w:rsidRPr="00AF69B1">
        <w:rPr>
          <w:rFonts w:cstheme="minorHAnsi"/>
        </w:rPr>
        <w:t>2018 - 2019</w:t>
      </w:r>
    </w:p>
    <w:p w:rsidR="00AA4526" w:rsidRPr="00AF69B1" w:rsidRDefault="00CB7EEB" w:rsidP="00AA4526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>
        <w:rPr>
          <w:rFonts w:cstheme="minorHAnsi"/>
        </w:rPr>
        <w:t>After</w:t>
      </w:r>
      <w:r w:rsidR="00AA4526" w:rsidRPr="00AF69B1">
        <w:rPr>
          <w:rFonts w:cstheme="minorHAnsi"/>
        </w:rPr>
        <w:t xml:space="preserve"> snow storm</w:t>
      </w:r>
      <w:r w:rsidR="0000283A" w:rsidRPr="00AF69B1">
        <w:rPr>
          <w:rFonts w:cstheme="minorHAnsi"/>
        </w:rPr>
        <w:t>s</w:t>
      </w:r>
      <w:r w:rsidR="00AA4526" w:rsidRPr="00AF69B1">
        <w:rPr>
          <w:rFonts w:cstheme="minorHAnsi"/>
        </w:rPr>
        <w:t>, shoveled snow and salted walks for commercial and residential customers</w:t>
      </w:r>
    </w:p>
    <w:p w:rsidR="00AA4526" w:rsidRPr="00AF69B1" w:rsidRDefault="00AA4526" w:rsidP="00AA4526">
      <w:pPr>
        <w:spacing w:after="0"/>
        <w:rPr>
          <w:rFonts w:cstheme="minorHAnsi"/>
        </w:rPr>
      </w:pPr>
    </w:p>
    <w:p w:rsidR="009E4E35" w:rsidRDefault="009E4E35" w:rsidP="00AA4526">
      <w:pPr>
        <w:spacing w:after="0"/>
        <w:rPr>
          <w:rFonts w:cstheme="minorHAnsi"/>
          <w:b/>
        </w:rPr>
      </w:pPr>
      <w:r w:rsidRPr="00AF69B1">
        <w:rPr>
          <w:rFonts w:cstheme="minorHAnsi"/>
          <w:u w:val="single"/>
        </w:rPr>
        <w:t>Landscaping/Ground Maintenance</w:t>
      </w:r>
    </w:p>
    <w:p w:rsidR="00AA4526" w:rsidRPr="00AF69B1" w:rsidRDefault="009E4E35" w:rsidP="00AA4526">
      <w:pPr>
        <w:spacing w:after="0"/>
        <w:rPr>
          <w:rFonts w:cstheme="minorHAnsi"/>
        </w:rPr>
      </w:pPr>
      <w:r>
        <w:rPr>
          <w:rFonts w:cstheme="minorHAnsi"/>
          <w:b/>
        </w:rPr>
        <w:t>Private Contractor</w:t>
      </w:r>
      <w:r w:rsidR="00AA4526" w:rsidRPr="00AF69B1">
        <w:rPr>
          <w:rFonts w:cstheme="minorHAnsi"/>
        </w:rPr>
        <w:t>, Markham, ON, Apr 2018 – Nov 2018</w:t>
      </w:r>
    </w:p>
    <w:p w:rsidR="00AA4526" w:rsidRPr="00AF69B1" w:rsidRDefault="00AA4526" w:rsidP="00AA4526">
      <w:pPr>
        <w:pStyle w:val="ListParagraph"/>
        <w:numPr>
          <w:ilvl w:val="0"/>
          <w:numId w:val="27"/>
        </w:numPr>
        <w:spacing w:after="0"/>
        <w:ind w:left="180" w:hanging="180"/>
        <w:rPr>
          <w:rFonts w:cstheme="minorHAnsi"/>
        </w:rPr>
      </w:pPr>
      <w:r w:rsidRPr="00AF69B1">
        <w:rPr>
          <w:rFonts w:cstheme="minorHAnsi"/>
        </w:rPr>
        <w:t>Laid sod, put in mulch and performed property maintenance for residential customers</w:t>
      </w:r>
    </w:p>
    <w:p w:rsidR="00E01B12" w:rsidRPr="00AF69B1" w:rsidRDefault="00E01B12" w:rsidP="00284225">
      <w:pPr>
        <w:spacing w:after="0"/>
        <w:rPr>
          <w:rFonts w:cstheme="minorHAnsi"/>
        </w:rPr>
      </w:pPr>
    </w:p>
    <w:p w:rsidR="00681524" w:rsidRPr="00AF69B1" w:rsidRDefault="00E01B12" w:rsidP="00E01B12">
      <w:pPr>
        <w:pBdr>
          <w:top w:val="single" w:sz="4" w:space="1" w:color="auto"/>
          <w:bottom w:val="single" w:sz="4" w:space="1" w:color="auto"/>
        </w:pBdr>
        <w:spacing w:after="0"/>
        <w:rPr>
          <w:rFonts w:cstheme="minorHAnsi"/>
          <w:b/>
        </w:rPr>
      </w:pPr>
      <w:r w:rsidRPr="00AF69B1">
        <w:rPr>
          <w:rFonts w:cstheme="minorHAnsi"/>
          <w:b/>
        </w:rPr>
        <w:t>EDUCATION</w:t>
      </w:r>
      <w:r w:rsidR="00556680">
        <w:rPr>
          <w:rFonts w:cstheme="minorHAnsi"/>
          <w:b/>
        </w:rPr>
        <w:t xml:space="preserve"> AND TRAINING</w:t>
      </w:r>
      <w:r w:rsidR="00CB7EEB">
        <w:rPr>
          <w:rFonts w:cstheme="minorHAnsi"/>
          <w:b/>
        </w:rPr>
        <w:t>:</w:t>
      </w:r>
    </w:p>
    <w:p w:rsidR="009E4E35" w:rsidRDefault="009E4E35" w:rsidP="00556680">
      <w:pPr>
        <w:pStyle w:val="Heading4"/>
        <w:rPr>
          <w:rFonts w:asciiTheme="minorHAnsi" w:hAnsiTheme="minorHAnsi" w:cstheme="minorHAnsi"/>
          <w:b/>
          <w:i w:val="0"/>
        </w:rPr>
      </w:pPr>
      <w:r w:rsidRPr="00556680">
        <w:rPr>
          <w:rFonts w:asciiTheme="minorHAnsi" w:hAnsiTheme="minorHAnsi" w:cstheme="minorHAnsi"/>
          <w:i w:val="0"/>
          <w:u w:val="single"/>
        </w:rPr>
        <w:t>Working at Heights/WHMIS/First Aid</w:t>
      </w:r>
    </w:p>
    <w:p w:rsidR="00556680" w:rsidRPr="00556680" w:rsidRDefault="00556680" w:rsidP="00556680">
      <w:pPr>
        <w:pStyle w:val="Heading4"/>
        <w:rPr>
          <w:rFonts w:asciiTheme="minorHAnsi" w:hAnsiTheme="minorHAnsi" w:cstheme="minorHAnsi"/>
          <w:i w:val="0"/>
        </w:rPr>
      </w:pPr>
      <w:r w:rsidRPr="00556680">
        <w:rPr>
          <w:rFonts w:asciiTheme="minorHAnsi" w:hAnsiTheme="minorHAnsi" w:cstheme="minorHAnsi"/>
          <w:b/>
          <w:i w:val="0"/>
        </w:rPr>
        <w:t>Construct Program/</w:t>
      </w:r>
      <w:proofErr w:type="spellStart"/>
      <w:r w:rsidRPr="00556680">
        <w:rPr>
          <w:rFonts w:asciiTheme="minorHAnsi" w:hAnsiTheme="minorHAnsi" w:cstheme="minorHAnsi"/>
          <w:b/>
          <w:i w:val="0"/>
        </w:rPr>
        <w:t>L</w:t>
      </w:r>
      <w:r w:rsidR="009E4E35">
        <w:rPr>
          <w:rFonts w:asciiTheme="minorHAnsi" w:hAnsiTheme="minorHAnsi" w:cstheme="minorHAnsi"/>
          <w:b/>
          <w:i w:val="0"/>
        </w:rPr>
        <w:t>i</w:t>
      </w:r>
      <w:r w:rsidRPr="00556680">
        <w:rPr>
          <w:rFonts w:asciiTheme="minorHAnsi" w:hAnsiTheme="minorHAnsi" w:cstheme="minorHAnsi"/>
          <w:b/>
          <w:i w:val="0"/>
        </w:rPr>
        <w:t>UNA</w:t>
      </w:r>
      <w:proofErr w:type="spellEnd"/>
      <w:r w:rsidRPr="00556680">
        <w:rPr>
          <w:rFonts w:asciiTheme="minorHAnsi" w:hAnsiTheme="minorHAnsi" w:cstheme="minorHAnsi"/>
          <w:i w:val="0"/>
        </w:rPr>
        <w:t xml:space="preserve">, </w:t>
      </w:r>
      <w:r w:rsidR="009E4E35">
        <w:rPr>
          <w:rFonts w:asciiTheme="minorHAnsi" w:hAnsiTheme="minorHAnsi" w:cstheme="minorHAnsi"/>
          <w:i w:val="0"/>
        </w:rPr>
        <w:t xml:space="preserve">Oct 2020 - </w:t>
      </w:r>
      <w:r w:rsidRPr="00556680">
        <w:rPr>
          <w:rFonts w:asciiTheme="minorHAnsi" w:hAnsiTheme="minorHAnsi" w:cstheme="minorHAnsi"/>
          <w:i w:val="0"/>
        </w:rPr>
        <w:t>2020</w:t>
      </w:r>
    </w:p>
    <w:p w:rsidR="00556680" w:rsidRDefault="00556680" w:rsidP="00284225">
      <w:pPr>
        <w:spacing w:after="0"/>
        <w:rPr>
          <w:rFonts w:cstheme="minorHAnsi"/>
          <w:b/>
        </w:rPr>
      </w:pPr>
    </w:p>
    <w:p w:rsidR="009E4E35" w:rsidRDefault="009E4E35" w:rsidP="00284225">
      <w:pPr>
        <w:spacing w:after="0"/>
        <w:rPr>
          <w:rFonts w:cstheme="minorHAnsi"/>
          <w:b/>
        </w:rPr>
      </w:pPr>
      <w:r>
        <w:rPr>
          <w:rFonts w:cstheme="minorHAnsi"/>
          <w:u w:val="single"/>
        </w:rPr>
        <w:t>Ontario Secondary School Diploma</w:t>
      </w:r>
    </w:p>
    <w:p w:rsidR="006B26CD" w:rsidRPr="00AF69B1" w:rsidRDefault="00AA4526" w:rsidP="00284225">
      <w:pPr>
        <w:spacing w:after="0"/>
        <w:rPr>
          <w:rFonts w:cstheme="minorHAnsi"/>
        </w:rPr>
      </w:pPr>
      <w:r w:rsidRPr="00AF69B1">
        <w:rPr>
          <w:rFonts w:cstheme="minorHAnsi"/>
          <w:b/>
        </w:rPr>
        <w:t>Danforth Collegiate and Technical Institute</w:t>
      </w:r>
      <w:r w:rsidRPr="00AF69B1">
        <w:rPr>
          <w:rFonts w:cstheme="minorHAnsi"/>
        </w:rPr>
        <w:t>,</w:t>
      </w:r>
      <w:r w:rsidR="00AF69B1">
        <w:rPr>
          <w:rFonts w:cstheme="minorHAnsi"/>
        </w:rPr>
        <w:t xml:space="preserve"> </w:t>
      </w:r>
      <w:r w:rsidRPr="00AF69B1">
        <w:rPr>
          <w:rFonts w:cstheme="minorHAnsi"/>
        </w:rPr>
        <w:t>Toronto, ON, 2012</w:t>
      </w:r>
    </w:p>
    <w:p w:rsidR="00E01B12" w:rsidRPr="00AF69B1" w:rsidRDefault="00E01B12" w:rsidP="00284225">
      <w:pPr>
        <w:spacing w:after="0"/>
        <w:rPr>
          <w:rFonts w:cstheme="minorHAnsi"/>
        </w:rPr>
      </w:pPr>
    </w:p>
    <w:p w:rsidR="00681524" w:rsidRDefault="00681524" w:rsidP="006B26CD">
      <w:pPr>
        <w:pStyle w:val="ListBullet"/>
        <w:numPr>
          <w:ilvl w:val="0"/>
          <w:numId w:val="0"/>
        </w:numPr>
        <w:rPr>
          <w:rFonts w:ascii="Calibri" w:hAnsi="Calibri" w:cs="Calibri"/>
        </w:rPr>
      </w:pPr>
    </w:p>
    <w:p w:rsidR="00556680" w:rsidRPr="00AF69B1" w:rsidRDefault="00556680" w:rsidP="006B26CD">
      <w:pPr>
        <w:pStyle w:val="ListBullet"/>
        <w:numPr>
          <w:ilvl w:val="0"/>
          <w:numId w:val="0"/>
        </w:numPr>
        <w:rPr>
          <w:rFonts w:ascii="Calibri" w:hAnsi="Calibri" w:cs="Calibri"/>
        </w:rPr>
      </w:pPr>
    </w:p>
    <w:sectPr w:rsidR="00556680" w:rsidRPr="00AF69B1" w:rsidSect="00CB7EEB">
      <w:footerReference w:type="default" r:id="rId7"/>
      <w:pgSz w:w="12240" w:h="15840"/>
      <w:pgMar w:top="1440" w:right="1152" w:bottom="1440" w:left="1152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486" w:rsidRDefault="00532486">
      <w:pPr>
        <w:spacing w:after="0"/>
      </w:pPr>
      <w:r>
        <w:separator/>
      </w:r>
    </w:p>
  </w:endnote>
  <w:endnote w:type="continuationSeparator" w:id="0">
    <w:p w:rsidR="00532486" w:rsidRDefault="005324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486" w:rsidRDefault="00532486">
      <w:pPr>
        <w:spacing w:after="0"/>
      </w:pPr>
      <w:r>
        <w:separator/>
      </w:r>
    </w:p>
  </w:footnote>
  <w:footnote w:type="continuationSeparator" w:id="0">
    <w:p w:rsidR="00532486" w:rsidRDefault="005324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C395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2174247"/>
    <w:multiLevelType w:val="hybridMultilevel"/>
    <w:tmpl w:val="60E4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E76C3"/>
    <w:multiLevelType w:val="hybridMultilevel"/>
    <w:tmpl w:val="B54C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D0E7D"/>
    <w:multiLevelType w:val="hybridMultilevel"/>
    <w:tmpl w:val="E2CA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A412C"/>
    <w:multiLevelType w:val="hybridMultilevel"/>
    <w:tmpl w:val="E806EEE2"/>
    <w:lvl w:ilvl="0" w:tplc="8ABE4176">
      <w:start w:val="1"/>
      <w:numFmt w:val="bullet"/>
      <w:lvlText w:val=""/>
      <w:lvlJc w:val="left"/>
      <w:pPr>
        <w:tabs>
          <w:tab w:val="num" w:pos="630"/>
        </w:tabs>
        <w:ind w:left="630" w:hanging="63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8499D"/>
    <w:multiLevelType w:val="hybridMultilevel"/>
    <w:tmpl w:val="BC3C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B5349"/>
    <w:multiLevelType w:val="hybridMultilevel"/>
    <w:tmpl w:val="7FA8F5E6"/>
    <w:lvl w:ilvl="0" w:tplc="2BEA23FA">
      <w:start w:val="32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192CE9"/>
    <w:multiLevelType w:val="hybridMultilevel"/>
    <w:tmpl w:val="673E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35685"/>
    <w:multiLevelType w:val="hybridMultilevel"/>
    <w:tmpl w:val="EBF818F4"/>
    <w:lvl w:ilvl="0" w:tplc="2BEA23FA">
      <w:start w:val="325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7"/>
  </w:num>
  <w:num w:numId="20">
    <w:abstractNumId w:val="15"/>
  </w:num>
  <w:num w:numId="21">
    <w:abstractNumId w:val="19"/>
  </w:num>
  <w:num w:numId="22">
    <w:abstractNumId w:val="14"/>
  </w:num>
  <w:num w:numId="23">
    <w:abstractNumId w:val="16"/>
  </w:num>
  <w:num w:numId="24">
    <w:abstractNumId w:val="16"/>
  </w:num>
  <w:num w:numId="25">
    <w:abstractNumId w:val="16"/>
  </w:num>
  <w:num w:numId="26">
    <w:abstractNumId w:val="13"/>
  </w:num>
  <w:num w:numId="27">
    <w:abstractNumId w:val="11"/>
  </w:num>
  <w:num w:numId="28">
    <w:abstractNumId w:val="18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24"/>
    <w:rsid w:val="0000283A"/>
    <w:rsid w:val="001724A2"/>
    <w:rsid w:val="002216CA"/>
    <w:rsid w:val="0027048C"/>
    <w:rsid w:val="00284225"/>
    <w:rsid w:val="002B4A7F"/>
    <w:rsid w:val="00374627"/>
    <w:rsid w:val="00375B62"/>
    <w:rsid w:val="00394A6D"/>
    <w:rsid w:val="003F19B9"/>
    <w:rsid w:val="003F4A75"/>
    <w:rsid w:val="004145C8"/>
    <w:rsid w:val="00433003"/>
    <w:rsid w:val="004476A1"/>
    <w:rsid w:val="005114E7"/>
    <w:rsid w:val="00532486"/>
    <w:rsid w:val="00556680"/>
    <w:rsid w:val="00562B31"/>
    <w:rsid w:val="005C797C"/>
    <w:rsid w:val="005D4795"/>
    <w:rsid w:val="005E5E55"/>
    <w:rsid w:val="00616068"/>
    <w:rsid w:val="00681524"/>
    <w:rsid w:val="006B26CD"/>
    <w:rsid w:val="006E401C"/>
    <w:rsid w:val="0072409E"/>
    <w:rsid w:val="0077621B"/>
    <w:rsid w:val="007963CE"/>
    <w:rsid w:val="007A3679"/>
    <w:rsid w:val="007D00B3"/>
    <w:rsid w:val="008034F3"/>
    <w:rsid w:val="00813916"/>
    <w:rsid w:val="008916B6"/>
    <w:rsid w:val="00892FD3"/>
    <w:rsid w:val="008D2E5F"/>
    <w:rsid w:val="008E10EB"/>
    <w:rsid w:val="009763C8"/>
    <w:rsid w:val="00990C29"/>
    <w:rsid w:val="009C2730"/>
    <w:rsid w:val="009E4392"/>
    <w:rsid w:val="009E4E35"/>
    <w:rsid w:val="00A8131A"/>
    <w:rsid w:val="00AA4526"/>
    <w:rsid w:val="00AF69B1"/>
    <w:rsid w:val="00B769EE"/>
    <w:rsid w:val="00B94403"/>
    <w:rsid w:val="00C57E43"/>
    <w:rsid w:val="00C72B59"/>
    <w:rsid w:val="00CB7EEB"/>
    <w:rsid w:val="00CC1046"/>
    <w:rsid w:val="00CC75DB"/>
    <w:rsid w:val="00D33143"/>
    <w:rsid w:val="00D56207"/>
    <w:rsid w:val="00D765AF"/>
    <w:rsid w:val="00D86BC2"/>
    <w:rsid w:val="00DD4208"/>
    <w:rsid w:val="00E01B12"/>
    <w:rsid w:val="00E64FB3"/>
    <w:rsid w:val="00EA2B92"/>
    <w:rsid w:val="00F4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4430F"/>
  <w15:chartTrackingRefBased/>
  <w15:docId w15:val="{EC98A0E5-BBD7-40ED-83A8-B73B98B9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ne.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83C2117F394A89924DAC058818A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CE140-11B4-4630-8AE2-65F48750A2EF}"/>
      </w:docPartPr>
      <w:docPartBody>
        <w:p w:rsidR="00DC1396" w:rsidRDefault="00175B5D">
          <w:pPr>
            <w:pStyle w:val="3783C2117F394A89924DAC058818A63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D5"/>
    <w:rsid w:val="00175B5D"/>
    <w:rsid w:val="002002BD"/>
    <w:rsid w:val="002323D2"/>
    <w:rsid w:val="002D3BD5"/>
    <w:rsid w:val="00310371"/>
    <w:rsid w:val="003354F0"/>
    <w:rsid w:val="00386FA7"/>
    <w:rsid w:val="00532BF5"/>
    <w:rsid w:val="00711586"/>
    <w:rsid w:val="008752F9"/>
    <w:rsid w:val="00DC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83C2117F394A89924DAC058818A636">
    <w:name w:val="3783C2117F394A89924DAC058818A636"/>
  </w:style>
  <w:style w:type="paragraph" w:customStyle="1" w:styleId="77A33DE752F04A5EB4949206493CFA82">
    <w:name w:val="77A33DE752F04A5EB4949206493CFA82"/>
  </w:style>
  <w:style w:type="paragraph" w:customStyle="1" w:styleId="AFD33ECF70CD4308937047F293C8F2B6">
    <w:name w:val="AFD33ECF70CD4308937047F293C8F2B6"/>
  </w:style>
  <w:style w:type="paragraph" w:customStyle="1" w:styleId="F1B0862A330E464DBF2C5524AFC4ECDF">
    <w:name w:val="F1B0862A330E464DBF2C5524AFC4ECDF"/>
  </w:style>
  <w:style w:type="paragraph" w:customStyle="1" w:styleId="E00E73981D244E62BFC355071E405F5A">
    <w:name w:val="E00E73981D244E62BFC355071E405F5A"/>
  </w:style>
  <w:style w:type="paragraph" w:customStyle="1" w:styleId="4A9A3124AC31468F91E65443E1293121">
    <w:name w:val="4A9A3124AC31468F91E65443E1293121"/>
  </w:style>
  <w:style w:type="paragraph" w:customStyle="1" w:styleId="98E961C2019A4CA5ACF3C395FBA0D416">
    <w:name w:val="98E961C2019A4CA5ACF3C395FBA0D416"/>
  </w:style>
  <w:style w:type="paragraph" w:customStyle="1" w:styleId="ED8BF3ABB3DC4C28B0E4E619DFBC3226">
    <w:name w:val="ED8BF3ABB3DC4C28B0E4E619DFBC3226"/>
  </w:style>
  <w:style w:type="paragraph" w:customStyle="1" w:styleId="E0FF6B6EECAF433BA0404B3E8A17CAF2">
    <w:name w:val="E0FF6B6EECAF433BA0404B3E8A17CAF2"/>
  </w:style>
  <w:style w:type="paragraph" w:customStyle="1" w:styleId="32FF16EBF08948B180090D55D465FA9B">
    <w:name w:val="32FF16EBF08948B180090D55D465FA9B"/>
  </w:style>
  <w:style w:type="paragraph" w:customStyle="1" w:styleId="98DE96C013704541B40906A850AEED6D">
    <w:name w:val="98DE96C013704541B40906A850AEED6D"/>
  </w:style>
  <w:style w:type="paragraph" w:customStyle="1" w:styleId="74187A8F54C04B43879754B29ED4F1A3">
    <w:name w:val="74187A8F54C04B43879754B29ED4F1A3"/>
  </w:style>
  <w:style w:type="paragraph" w:customStyle="1" w:styleId="835A0F587010434AAF65958B04510E99">
    <w:name w:val="835A0F587010434AAF65958B04510E99"/>
  </w:style>
  <w:style w:type="paragraph" w:customStyle="1" w:styleId="74F59DF260A643838CD29FCD0BCD2001">
    <w:name w:val="74F59DF260A643838CD29FCD0BCD2001"/>
  </w:style>
  <w:style w:type="paragraph" w:customStyle="1" w:styleId="B89CB309962B414E9D914A64296AD6CA">
    <w:name w:val="B89CB309962B414E9D914A64296AD6CA"/>
  </w:style>
  <w:style w:type="paragraph" w:customStyle="1" w:styleId="42AD02B9D62F49A7BB695E408CC7E8FE">
    <w:name w:val="42AD02B9D62F49A7BB695E408CC7E8FE"/>
  </w:style>
  <w:style w:type="paragraph" w:customStyle="1" w:styleId="040200C54C3C44F0BCA2FDD125D28E52">
    <w:name w:val="040200C54C3C44F0BCA2FDD125D28E52"/>
  </w:style>
  <w:style w:type="paragraph" w:customStyle="1" w:styleId="FDE996DF9B5243BD897933EDD494FCBC">
    <w:name w:val="FDE996DF9B5243BD897933EDD494FCBC"/>
  </w:style>
  <w:style w:type="paragraph" w:customStyle="1" w:styleId="7797003A5E734EC290579ECAC16D6931">
    <w:name w:val="7797003A5E734EC290579ECAC16D6931"/>
  </w:style>
  <w:style w:type="paragraph" w:customStyle="1" w:styleId="B04405FCF3394CE98B864FF457040EC9">
    <w:name w:val="B04405FCF3394CE98B864FF457040EC9"/>
  </w:style>
  <w:style w:type="paragraph" w:customStyle="1" w:styleId="11C8EAD7FB8E4BE890165935EE1C2575">
    <w:name w:val="11C8EAD7FB8E4BE890165935EE1C2575"/>
  </w:style>
  <w:style w:type="paragraph" w:customStyle="1" w:styleId="9C9A3CE966BB43DFB821787FA677DF1F">
    <w:name w:val="9C9A3CE966BB43DFB821787FA677DF1F"/>
  </w:style>
  <w:style w:type="paragraph" w:customStyle="1" w:styleId="1E9AE0CC72F047A5B307814F9775104D">
    <w:name w:val="1E9AE0CC72F047A5B307814F9775104D"/>
  </w:style>
  <w:style w:type="paragraph" w:customStyle="1" w:styleId="0126D6D118004BAC8ABEFC7E6A093D6E">
    <w:name w:val="0126D6D118004BAC8ABEFC7E6A093D6E"/>
  </w:style>
  <w:style w:type="paragraph" w:customStyle="1" w:styleId="EF64B62C4F9848018FB84F36C8E9C782">
    <w:name w:val="EF64B62C4F9848018FB84F36C8E9C782"/>
  </w:style>
  <w:style w:type="paragraph" w:customStyle="1" w:styleId="A07F0EE422DD42CB919211EED671D275">
    <w:name w:val="A07F0EE422DD42CB919211EED671D275"/>
  </w:style>
  <w:style w:type="paragraph" w:customStyle="1" w:styleId="D4A305F5FE064934A8DD4260493469E1">
    <w:name w:val="D4A305F5FE064934A8DD4260493469E1"/>
  </w:style>
  <w:style w:type="paragraph" w:customStyle="1" w:styleId="6E38F5AB59D14FD18E062854DB28D5CB">
    <w:name w:val="6E38F5AB59D14FD18E062854DB28D5CB"/>
  </w:style>
  <w:style w:type="paragraph" w:customStyle="1" w:styleId="198321FC09194E6B99170AB6B6815141">
    <w:name w:val="198321FC09194E6B99170AB6B6815141"/>
  </w:style>
  <w:style w:type="paragraph" w:customStyle="1" w:styleId="6C5E3ACBC397474EB6C06EA9652540FC">
    <w:name w:val="6C5E3ACBC397474EB6C06EA9652540FC"/>
  </w:style>
  <w:style w:type="paragraph" w:customStyle="1" w:styleId="3D5D2B035D5144E9A04B68EE4663D93A">
    <w:name w:val="3D5D2B035D5144E9A04B68EE4663D93A"/>
  </w:style>
  <w:style w:type="paragraph" w:customStyle="1" w:styleId="05D643A8598E425E80E2F0E0C1BFE122">
    <w:name w:val="05D643A8598E425E80E2F0E0C1BFE122"/>
  </w:style>
  <w:style w:type="paragraph" w:customStyle="1" w:styleId="A06000ECCA49463C952DC33DA7728578">
    <w:name w:val="A06000ECCA49463C952DC33DA7728578"/>
  </w:style>
  <w:style w:type="paragraph" w:customStyle="1" w:styleId="6E359A86DDED4E9AB79B8D177DE41E5D">
    <w:name w:val="6E359A86DDED4E9AB79B8D177DE41E5D"/>
  </w:style>
  <w:style w:type="paragraph" w:customStyle="1" w:styleId="CF5D93DA17FA4D58BC5973957CDA2268">
    <w:name w:val="CF5D93DA17FA4D58BC5973957CDA2268"/>
  </w:style>
  <w:style w:type="paragraph" w:customStyle="1" w:styleId="C25246E8988940D38305CCA438D57517">
    <w:name w:val="C25246E8988940D38305CCA438D57517"/>
  </w:style>
  <w:style w:type="paragraph" w:customStyle="1" w:styleId="52FAA1F4B2A148CFB6579D289CFE6365">
    <w:name w:val="52FAA1F4B2A148CFB6579D289CFE6365"/>
    <w:rsid w:val="002D3BD5"/>
  </w:style>
  <w:style w:type="paragraph" w:customStyle="1" w:styleId="EEDCB1C39D0D484A9C0AFE058FFF9800">
    <w:name w:val="EEDCB1C39D0D484A9C0AFE058FFF9800"/>
    <w:rsid w:val="002D3BD5"/>
  </w:style>
  <w:style w:type="paragraph" w:customStyle="1" w:styleId="2673EBF45B20419280D73B9F3E7CE55B">
    <w:name w:val="2673EBF45B20419280D73B9F3E7CE55B"/>
    <w:rsid w:val="002D3BD5"/>
  </w:style>
  <w:style w:type="paragraph" w:customStyle="1" w:styleId="A83E1F92522545F2B18CA6951F88D324">
    <w:name w:val="A83E1F92522545F2B18CA6951F88D324"/>
    <w:rsid w:val="002D3BD5"/>
  </w:style>
  <w:style w:type="paragraph" w:customStyle="1" w:styleId="22BDA0E9F46A4ECAB4D50868D2FB76D4">
    <w:name w:val="22BDA0E9F46A4ECAB4D50868D2FB76D4"/>
    <w:rsid w:val="002D3BD5"/>
  </w:style>
  <w:style w:type="paragraph" w:customStyle="1" w:styleId="C23A4B164AA444E382D7D210C88EBFAB">
    <w:name w:val="C23A4B164AA444E382D7D210C88EBFAB"/>
    <w:rsid w:val="002D3BD5"/>
  </w:style>
  <w:style w:type="paragraph" w:customStyle="1" w:styleId="A710E8638EDF4E99B9A93C5C98BD7934">
    <w:name w:val="A710E8638EDF4E99B9A93C5C98BD7934"/>
    <w:rsid w:val="002D3BD5"/>
  </w:style>
  <w:style w:type="paragraph" w:customStyle="1" w:styleId="3A0B28C0CC4549DFA0D7C609B4693B92">
    <w:name w:val="3A0B28C0CC4549DFA0D7C609B4693B92"/>
    <w:rsid w:val="002D3BD5"/>
  </w:style>
  <w:style w:type="paragraph" w:customStyle="1" w:styleId="18F00BC9526B4E908F6196DBB776DCB4">
    <w:name w:val="18F00BC9526B4E908F6196DBB776DCB4"/>
    <w:rsid w:val="002D3BD5"/>
  </w:style>
  <w:style w:type="paragraph" w:customStyle="1" w:styleId="6FCC7D2A34CD4638B63D67D595E24DCF">
    <w:name w:val="6FCC7D2A34CD4638B63D67D595E24DCF"/>
    <w:rsid w:val="002D3BD5"/>
  </w:style>
  <w:style w:type="paragraph" w:customStyle="1" w:styleId="822FFB9DB80A456F9C1BE15A39C7FD0C">
    <w:name w:val="822FFB9DB80A456F9C1BE15A39C7FD0C"/>
    <w:rsid w:val="002D3BD5"/>
  </w:style>
  <w:style w:type="paragraph" w:customStyle="1" w:styleId="07AF70A2AB654D9EAC8C4225930378BF">
    <w:name w:val="07AF70A2AB654D9EAC8C4225930378BF"/>
    <w:rsid w:val="002D3BD5"/>
  </w:style>
  <w:style w:type="paragraph" w:customStyle="1" w:styleId="A2D938F845F8455AA80D2DB7BD39847C">
    <w:name w:val="A2D938F845F8455AA80D2DB7BD39847C"/>
    <w:rsid w:val="002D3BD5"/>
  </w:style>
  <w:style w:type="paragraph" w:customStyle="1" w:styleId="27BA19BA4DE045BEA28D2280157CE8B7">
    <w:name w:val="27BA19BA4DE045BEA28D2280157CE8B7"/>
    <w:rsid w:val="002D3BD5"/>
  </w:style>
  <w:style w:type="paragraph" w:customStyle="1" w:styleId="B40CB41FB67E431A92F098E9E2F99BF1">
    <w:name w:val="B40CB41FB67E431A92F098E9E2F99BF1"/>
    <w:rsid w:val="002D3BD5"/>
  </w:style>
  <w:style w:type="paragraph" w:customStyle="1" w:styleId="831FC33C429F4A4686260F28FE93EACB">
    <w:name w:val="831FC33C429F4A4686260F28FE93EACB"/>
    <w:rsid w:val="002D3BD5"/>
  </w:style>
  <w:style w:type="paragraph" w:customStyle="1" w:styleId="AE6E050FB1A243A4884F05D7AACC5C94">
    <w:name w:val="AE6E050FB1A243A4884F05D7AACC5C94"/>
    <w:rsid w:val="002D3BD5"/>
  </w:style>
  <w:style w:type="paragraph" w:customStyle="1" w:styleId="A0E4B914E78A4BEA8B77B97F50C6381E">
    <w:name w:val="A0E4B914E78A4BEA8B77B97F50C6381E"/>
    <w:rsid w:val="002D3BD5"/>
  </w:style>
  <w:style w:type="paragraph" w:customStyle="1" w:styleId="D32BFF7EE6EB4EF9BFF735434C5D9A1B">
    <w:name w:val="D32BFF7EE6EB4EF9BFF735434C5D9A1B"/>
    <w:rsid w:val="002D3BD5"/>
  </w:style>
  <w:style w:type="paragraph" w:customStyle="1" w:styleId="C44311E9ED19432CBE3183AF0E3D366B">
    <w:name w:val="C44311E9ED19432CBE3183AF0E3D366B"/>
    <w:rsid w:val="002D3BD5"/>
  </w:style>
  <w:style w:type="paragraph" w:customStyle="1" w:styleId="6D4E8B42AA70454FADAA43D6806B6A0B">
    <w:name w:val="6D4E8B42AA70454FADAA43D6806B6A0B"/>
    <w:rsid w:val="002D3BD5"/>
  </w:style>
  <w:style w:type="paragraph" w:customStyle="1" w:styleId="15A2B2F72CA74DCEBD09170784E3F3D1">
    <w:name w:val="15A2B2F72CA74DCEBD09170784E3F3D1"/>
    <w:rsid w:val="002D3BD5"/>
  </w:style>
  <w:style w:type="paragraph" w:customStyle="1" w:styleId="E9AB835D089D44C993A2F561603254B2">
    <w:name w:val="E9AB835D089D44C993A2F561603254B2"/>
    <w:rsid w:val="002D3BD5"/>
  </w:style>
  <w:style w:type="paragraph" w:customStyle="1" w:styleId="A853A08F36424E6FA2A4DBD576BC9D5E">
    <w:name w:val="A853A08F36424E6FA2A4DBD576BC9D5E"/>
    <w:rsid w:val="002D3BD5"/>
  </w:style>
  <w:style w:type="paragraph" w:customStyle="1" w:styleId="F00B5FACC8D748A8A9714CF5F3406828">
    <w:name w:val="F00B5FACC8D748A8A9714CF5F3406828"/>
    <w:rsid w:val="002D3BD5"/>
  </w:style>
  <w:style w:type="paragraph" w:customStyle="1" w:styleId="5E61DCED82954F10854CE7D5A092D1F9">
    <w:name w:val="5E61DCED82954F10854CE7D5A092D1F9"/>
    <w:rsid w:val="002D3BD5"/>
  </w:style>
  <w:style w:type="paragraph" w:customStyle="1" w:styleId="9440070A831441D79E98A4A759615842">
    <w:name w:val="9440070A831441D79E98A4A759615842"/>
    <w:rsid w:val="002D3BD5"/>
  </w:style>
  <w:style w:type="paragraph" w:customStyle="1" w:styleId="ADEF49CC49D545C2A6514457908D2D04">
    <w:name w:val="ADEF49CC49D545C2A6514457908D2D04"/>
    <w:rsid w:val="002D3BD5"/>
  </w:style>
  <w:style w:type="paragraph" w:customStyle="1" w:styleId="8A4956DA178547D4AF875AC0B6DBE7F7">
    <w:name w:val="8A4956DA178547D4AF875AC0B6DBE7F7"/>
    <w:rsid w:val="002D3BD5"/>
  </w:style>
  <w:style w:type="paragraph" w:customStyle="1" w:styleId="0A49C17B00B3478CAFCF72F336655C2F">
    <w:name w:val="0A49C17B00B3478CAFCF72F336655C2F"/>
    <w:rsid w:val="002D3BD5"/>
  </w:style>
  <w:style w:type="paragraph" w:customStyle="1" w:styleId="C3D162DF413F4B23BDE13C91E53731FD">
    <w:name w:val="C3D162DF413F4B23BDE13C91E53731FD"/>
    <w:rsid w:val="002D3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Charlene Nowicki</dc:creator>
  <cp:keywords/>
  <dc:description>BRANDON WALKER</dc:description>
  <cp:lastModifiedBy>Tim Greenwood</cp:lastModifiedBy>
  <cp:revision>2</cp:revision>
  <cp:lastPrinted>2020-06-26T16:25:00Z</cp:lastPrinted>
  <dcterms:created xsi:type="dcterms:W3CDTF">2021-02-03T21:30:00Z</dcterms:created>
  <dcterms:modified xsi:type="dcterms:W3CDTF">2021-02-03T21:30:00Z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